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208" w:rsidRPr="00915557" w:rsidRDefault="007C1208">
      <w:pPr>
        <w:rPr>
          <w:rFonts w:ascii="Arial" w:hAnsi="Arial" w:cs="Arial"/>
          <w:b/>
          <w:bCs/>
          <w:sz w:val="24"/>
          <w:szCs w:val="24"/>
        </w:rPr>
      </w:pPr>
      <w:r w:rsidRPr="00915557">
        <w:rPr>
          <w:rFonts w:ascii="Arial" w:hAnsi="Arial" w:cs="Arial"/>
          <w:b/>
          <w:bCs/>
          <w:sz w:val="24"/>
          <w:szCs w:val="24"/>
        </w:rPr>
        <w:t>Knox Western Model TP245 S/N 1352 1200 RPM with 2 single stage 3-1/2” 1500 PSI cylinders and Teco Westinghouse 150 HP electric motor S/N KH C7B104-5</w:t>
      </w:r>
    </w:p>
    <w:p w:rsidR="007C1208" w:rsidRPr="00915557" w:rsidRDefault="007C1208">
      <w:pPr>
        <w:rPr>
          <w:rFonts w:ascii="Arial" w:hAnsi="Arial" w:cs="Arial"/>
          <w:sz w:val="24"/>
          <w:szCs w:val="24"/>
        </w:rPr>
      </w:pPr>
      <w:r w:rsidRPr="00915557">
        <w:rPr>
          <w:rFonts w:ascii="Arial" w:hAnsi="Arial" w:cs="Arial"/>
          <w:sz w:val="24"/>
          <w:szCs w:val="24"/>
        </w:rPr>
        <w:t>This package has the following features:</w:t>
      </w:r>
    </w:p>
    <w:p w:rsidR="007C1208" w:rsidRPr="00915557" w:rsidRDefault="007C1208">
      <w:pPr>
        <w:rPr>
          <w:rFonts w:ascii="Arial" w:hAnsi="Arial" w:cs="Arial"/>
          <w:sz w:val="24"/>
          <w:szCs w:val="24"/>
        </w:rPr>
      </w:pPr>
      <w:r w:rsidRPr="00915557">
        <w:rPr>
          <w:rFonts w:ascii="Arial" w:hAnsi="Arial" w:cs="Arial"/>
          <w:sz w:val="24"/>
          <w:szCs w:val="24"/>
        </w:rPr>
        <w:t>Ronaco 16 ft X 14 ft OD dimension building with 12.6 ft peak to ground height</w:t>
      </w:r>
    </w:p>
    <w:p w:rsidR="007C1208" w:rsidRPr="00915557" w:rsidRDefault="007C1208">
      <w:pPr>
        <w:rPr>
          <w:rFonts w:ascii="Arial" w:hAnsi="Arial" w:cs="Arial"/>
          <w:sz w:val="24"/>
          <w:szCs w:val="24"/>
        </w:rPr>
      </w:pPr>
      <w:r w:rsidRPr="00915557">
        <w:rPr>
          <w:rFonts w:ascii="Arial" w:hAnsi="Arial" w:cs="Arial"/>
          <w:sz w:val="24"/>
          <w:szCs w:val="24"/>
        </w:rPr>
        <w:t>15.4 ft X 13.4 ft ID wall dimension with 8.6 ft wall height and 11 ft peak</w:t>
      </w:r>
    </w:p>
    <w:p w:rsidR="007C1208" w:rsidRPr="00915557" w:rsidRDefault="007C1208">
      <w:pPr>
        <w:rPr>
          <w:rFonts w:ascii="Arial" w:hAnsi="Arial" w:cs="Arial"/>
          <w:sz w:val="24"/>
          <w:szCs w:val="24"/>
        </w:rPr>
      </w:pPr>
      <w:r w:rsidRPr="00915557">
        <w:rPr>
          <w:rFonts w:ascii="Arial" w:hAnsi="Arial" w:cs="Arial"/>
          <w:sz w:val="24"/>
          <w:szCs w:val="24"/>
        </w:rPr>
        <w:t>1---36” wide X 35” high aluminum sliding window on one of the 14 ft walls</w:t>
      </w:r>
    </w:p>
    <w:p w:rsidR="007C1208" w:rsidRPr="00915557" w:rsidRDefault="007C1208">
      <w:pPr>
        <w:rPr>
          <w:rFonts w:ascii="Arial" w:hAnsi="Arial" w:cs="Arial"/>
          <w:sz w:val="24"/>
          <w:szCs w:val="24"/>
        </w:rPr>
      </w:pPr>
      <w:r w:rsidRPr="00915557">
        <w:rPr>
          <w:rFonts w:ascii="Arial" w:hAnsi="Arial" w:cs="Arial"/>
          <w:sz w:val="24"/>
          <w:szCs w:val="24"/>
        </w:rPr>
        <w:t>2---Double Doors close to center of the 16 ft walls 70” wide X 82” high</w:t>
      </w:r>
    </w:p>
    <w:p w:rsidR="007C1208" w:rsidRPr="00915557" w:rsidRDefault="007C1208">
      <w:pPr>
        <w:rPr>
          <w:rFonts w:ascii="Arial" w:hAnsi="Arial" w:cs="Arial"/>
          <w:sz w:val="24"/>
          <w:szCs w:val="24"/>
        </w:rPr>
      </w:pPr>
      <w:r w:rsidRPr="00915557">
        <w:rPr>
          <w:rFonts w:ascii="Arial" w:hAnsi="Arial" w:cs="Arial"/>
          <w:sz w:val="24"/>
          <w:szCs w:val="24"/>
        </w:rPr>
        <w:t>1---12” exhaust fan Model 4C3458 with ¼ HP 115V 1725 RPM Marathon electric motor mounted above window</w:t>
      </w:r>
    </w:p>
    <w:p w:rsidR="007C1208" w:rsidRPr="00915557" w:rsidRDefault="007C1208">
      <w:pPr>
        <w:rPr>
          <w:rFonts w:ascii="Arial" w:hAnsi="Arial" w:cs="Arial"/>
          <w:sz w:val="24"/>
          <w:szCs w:val="24"/>
        </w:rPr>
      </w:pPr>
      <w:r w:rsidRPr="00915557">
        <w:rPr>
          <w:rFonts w:ascii="Arial" w:hAnsi="Arial" w:cs="Arial"/>
          <w:sz w:val="24"/>
          <w:szCs w:val="24"/>
        </w:rPr>
        <w:t>1---3 module Premier Model 706903 lubricator with Baldor 1/3 HP 1140 RPM Model M7003A Spec 35E354Z08 electric motor</w:t>
      </w:r>
    </w:p>
    <w:p w:rsidR="007C1208" w:rsidRPr="00915557" w:rsidRDefault="007C1208">
      <w:pPr>
        <w:rPr>
          <w:rFonts w:ascii="Arial" w:hAnsi="Arial" w:cs="Arial"/>
          <w:sz w:val="24"/>
          <w:szCs w:val="24"/>
        </w:rPr>
      </w:pPr>
      <w:r w:rsidRPr="00915557">
        <w:rPr>
          <w:rFonts w:ascii="Arial" w:hAnsi="Arial" w:cs="Arial"/>
          <w:sz w:val="24"/>
          <w:szCs w:val="24"/>
        </w:rPr>
        <w:t>1---Ruffneck Model HP5-16 natural gas heater</w:t>
      </w:r>
    </w:p>
    <w:p w:rsidR="007C1208" w:rsidRPr="00915557" w:rsidRDefault="007C1208">
      <w:pPr>
        <w:rPr>
          <w:rFonts w:ascii="Arial" w:hAnsi="Arial" w:cs="Arial"/>
          <w:sz w:val="24"/>
          <w:szCs w:val="24"/>
        </w:rPr>
      </w:pPr>
      <w:r w:rsidRPr="00915557">
        <w:rPr>
          <w:rFonts w:ascii="Arial" w:hAnsi="Arial" w:cs="Arial"/>
          <w:sz w:val="24"/>
          <w:szCs w:val="24"/>
        </w:rPr>
        <w:t>1---Viking pump Model G 90 M with Baldor 1 HP 1725 RPM Model CM7014 Spec 35E368-87 electric motor</w:t>
      </w:r>
    </w:p>
    <w:p w:rsidR="007C1208" w:rsidRPr="00915557" w:rsidRDefault="007C1208">
      <w:pPr>
        <w:rPr>
          <w:rFonts w:ascii="Arial" w:hAnsi="Arial" w:cs="Arial"/>
          <w:sz w:val="24"/>
          <w:szCs w:val="24"/>
        </w:rPr>
      </w:pPr>
      <w:r w:rsidRPr="00915557">
        <w:rPr>
          <w:rFonts w:ascii="Arial" w:hAnsi="Arial" w:cs="Arial"/>
          <w:sz w:val="24"/>
          <w:szCs w:val="24"/>
        </w:rPr>
        <w:t>1---12” wide X 14” high Oil Cooler</w:t>
      </w:r>
    </w:p>
    <w:p w:rsidR="007C1208" w:rsidRPr="00915557" w:rsidRDefault="007C1208">
      <w:pPr>
        <w:rPr>
          <w:rFonts w:ascii="Arial" w:hAnsi="Arial" w:cs="Arial"/>
          <w:sz w:val="24"/>
          <w:szCs w:val="24"/>
        </w:rPr>
      </w:pPr>
      <w:r w:rsidRPr="00915557">
        <w:rPr>
          <w:rFonts w:ascii="Arial" w:hAnsi="Arial" w:cs="Arial"/>
          <w:sz w:val="24"/>
          <w:szCs w:val="24"/>
        </w:rPr>
        <w:t>1---Murphy Model VS-2 vibration switch</w:t>
      </w:r>
    </w:p>
    <w:p w:rsidR="007C1208" w:rsidRPr="00915557" w:rsidRDefault="007C1208">
      <w:pPr>
        <w:rPr>
          <w:rFonts w:ascii="Arial" w:hAnsi="Arial" w:cs="Arial"/>
          <w:sz w:val="24"/>
          <w:szCs w:val="24"/>
        </w:rPr>
      </w:pPr>
      <w:r w:rsidRPr="00915557">
        <w:rPr>
          <w:rFonts w:ascii="Arial" w:hAnsi="Arial" w:cs="Arial"/>
          <w:sz w:val="24"/>
          <w:szCs w:val="24"/>
        </w:rPr>
        <w:t>1---Gas scrubber 12” diameter X 77” high with sight glass MAWP 1290 @ 350 deg F, CRN L1497.2 with Fisher liquid level controller Model 2680A/2681 and Fisher Model 128PQC 1” Dump Valve and Regulator</w:t>
      </w:r>
    </w:p>
    <w:p w:rsidR="007C1208" w:rsidRPr="00915557" w:rsidRDefault="007C1208">
      <w:pPr>
        <w:rPr>
          <w:rFonts w:ascii="Arial" w:hAnsi="Arial" w:cs="Arial"/>
          <w:sz w:val="24"/>
          <w:szCs w:val="24"/>
        </w:rPr>
      </w:pPr>
      <w:r w:rsidRPr="00915557">
        <w:rPr>
          <w:rFonts w:ascii="Arial" w:hAnsi="Arial" w:cs="Arial"/>
          <w:sz w:val="24"/>
          <w:szCs w:val="24"/>
        </w:rPr>
        <w:t>1---REN 4 US Gal day tank with sight glass</w:t>
      </w:r>
    </w:p>
    <w:p w:rsidR="007C1208" w:rsidRPr="00915557" w:rsidRDefault="007C1208">
      <w:pPr>
        <w:rPr>
          <w:rFonts w:ascii="Arial" w:hAnsi="Arial" w:cs="Arial"/>
          <w:sz w:val="24"/>
          <w:szCs w:val="24"/>
        </w:rPr>
      </w:pPr>
      <w:r w:rsidRPr="00915557">
        <w:rPr>
          <w:rFonts w:ascii="Arial" w:hAnsi="Arial" w:cs="Arial"/>
          <w:sz w:val="24"/>
          <w:szCs w:val="24"/>
        </w:rPr>
        <w:t>1---Murphy Model LM 303 Crank case oil level controller</w:t>
      </w:r>
    </w:p>
    <w:p w:rsidR="007C1208" w:rsidRPr="00915557" w:rsidRDefault="007C1208">
      <w:pPr>
        <w:rPr>
          <w:rFonts w:ascii="Arial" w:hAnsi="Arial" w:cs="Arial"/>
          <w:sz w:val="24"/>
          <w:szCs w:val="24"/>
        </w:rPr>
      </w:pPr>
      <w:r w:rsidRPr="00915557">
        <w:rPr>
          <w:rFonts w:ascii="Arial" w:hAnsi="Arial" w:cs="Arial"/>
          <w:sz w:val="24"/>
          <w:szCs w:val="24"/>
        </w:rPr>
        <w:t>1---1” G479 valve Model 14578732 with Fisher 657 Actuator and 0-35 PSI Fisher Regulator</w:t>
      </w:r>
    </w:p>
    <w:p w:rsidR="007C1208" w:rsidRPr="00915557" w:rsidRDefault="007C1208">
      <w:pPr>
        <w:rPr>
          <w:rFonts w:ascii="Arial" w:hAnsi="Arial" w:cs="Arial"/>
          <w:sz w:val="24"/>
          <w:szCs w:val="24"/>
        </w:rPr>
      </w:pPr>
      <w:r w:rsidRPr="00915557">
        <w:rPr>
          <w:rFonts w:ascii="Arial" w:hAnsi="Arial" w:cs="Arial"/>
          <w:sz w:val="24"/>
          <w:szCs w:val="24"/>
        </w:rPr>
        <w:t>1---Panel with 0-600 PSI / 0-4000 KPA Suction Press Gauge, 0-1500 PSI/0-10000 KPA Discharge Press Gauge and Amot Hawk I Panel Control Model 8630A13301U-3</w:t>
      </w:r>
    </w:p>
    <w:p w:rsidR="007C1208" w:rsidRPr="00CF16B0" w:rsidRDefault="007C1208">
      <w:pPr>
        <w:rPr>
          <w:rFonts w:ascii="Arial" w:hAnsi="Arial" w:cs="Arial"/>
          <w:sz w:val="28"/>
          <w:szCs w:val="28"/>
        </w:rPr>
      </w:pPr>
    </w:p>
    <w:sectPr w:rsidR="007C1208" w:rsidRPr="00CF16B0" w:rsidSect="00442A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embedSystemFonts/>
  <w:defaultTabStop w:val="720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5176"/>
    <w:rsid w:val="00442AC9"/>
    <w:rsid w:val="00727A70"/>
    <w:rsid w:val="00737109"/>
    <w:rsid w:val="007C1208"/>
    <w:rsid w:val="007D273A"/>
    <w:rsid w:val="00915557"/>
    <w:rsid w:val="00A6653B"/>
    <w:rsid w:val="00CA4192"/>
    <w:rsid w:val="00CC5176"/>
    <w:rsid w:val="00CF16B0"/>
    <w:rsid w:val="00DE06EE"/>
    <w:rsid w:val="00F319F4"/>
    <w:rsid w:val="00FE1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AC9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218</Words>
  <Characters>1246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Knox Western Model TP245 S/N 1352 1200 RPM with 2 single stage 3-1/2” 1500 PSI cylinders and Teco Westinghouse 150 HP electric</dc:title>
  <dc:subject/>
  <dc:creator>Astewart</dc:creator>
  <cp:keywords/>
  <dc:description/>
  <cp:lastModifiedBy>Staff</cp:lastModifiedBy>
  <cp:revision>2</cp:revision>
  <cp:lastPrinted>2011-07-28T17:47:00Z</cp:lastPrinted>
  <dcterms:created xsi:type="dcterms:W3CDTF">2011-08-19T22:44:00Z</dcterms:created>
  <dcterms:modified xsi:type="dcterms:W3CDTF">2011-08-19T22:44:00Z</dcterms:modified>
</cp:coreProperties>
</file>